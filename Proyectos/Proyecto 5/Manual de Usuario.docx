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  <w:lang w:val="es-MX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7952F78A" w14:textId="77777777" w:rsidR="002163EE" w:rsidRDefault="003806E6">
          <w:pPr>
            <w:pStyle w:val="Sinespaciado"/>
            <w:rPr>
              <w:sz w:val="24"/>
            </w:rPr>
          </w:pPr>
          <w:r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3B3C4AE5" wp14:editId="1311F92D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8377E0" w14:textId="099F097E" w:rsidR="002163EE" w:rsidRDefault="006E5EB3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304397026"/>
                                    <w:placeholder>
                                      <w:docPart w:val="AB8F2CED3E7F414BA2009E06292D3A46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30DD4">
                                      <w:t>Mauricio G. Coello</w:t>
                                    </w:r>
                                  </w:sdtContent>
                                </w:sdt>
                                <w:r w:rsidR="003806E6">
                                  <w:t> | </w:t>
                                </w:r>
                                <w:sdt>
                                  <w:sdtPr>
                                    <w:alias w:val="Course Title"/>
                                    <w:tag w:val=""/>
                                    <w:id w:val="-728219936"/>
                                    <w:placeholder>
                                      <w:docPart w:val="8CC6F0AF734C435B840E161B8576CD94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30DD4">
                                      <w:t>A01328258</w:t>
                                    </w:r>
                                  </w:sdtContent>
                                </w:sdt>
                                <w:r w:rsidR="003806E6">
                                  <w:t>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2032065285"/>
                                    <w:placeholder>
                                      <w:docPart w:val="A838F0E1F4784359850F73595AFDAF33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D85830">
                                      <w:t>13</w:t>
                                    </w:r>
                                    <w:r w:rsidR="00737852">
                                      <w:t xml:space="preserve"> de </w:t>
                                    </w:r>
                                    <w:r w:rsidR="00D85830">
                                      <w:t>abril</w:t>
                                    </w:r>
                                    <w:r w:rsidR="00737852">
                                      <w:t xml:space="preserve"> del 2016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B3C4AE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14:paraId="2C8377E0" w14:textId="099F097E" w:rsidR="002163EE" w:rsidRDefault="006E5EB3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304397026"/>
                              <w:placeholder>
                                <w:docPart w:val="AB8F2CED3E7F414BA2009E06292D3A46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30DD4">
                                <w:t>Mauricio G. Coello</w:t>
                              </w:r>
                            </w:sdtContent>
                          </w:sdt>
                          <w:r w:rsidR="003806E6">
                            <w:t> | </w:t>
                          </w:r>
                          <w:sdt>
                            <w:sdtPr>
                              <w:alias w:val="Course Title"/>
                              <w:tag w:val=""/>
                              <w:id w:val="-728219936"/>
                              <w:placeholder>
                                <w:docPart w:val="8CC6F0AF734C435B840E161B8576CD94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E30DD4">
                                <w:t>A01328258</w:t>
                              </w:r>
                            </w:sdtContent>
                          </w:sdt>
                          <w:r w:rsidR="003806E6">
                            <w:t> | </w:t>
                          </w:r>
                          <w:sdt>
                            <w:sdtPr>
                              <w:alias w:val="Date"/>
                              <w:tag w:val=""/>
                              <w:id w:val="2032065285"/>
                              <w:placeholder>
                                <w:docPart w:val="A838F0E1F4784359850F73595AFDAF33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D85830">
                                <w:t>13</w:t>
                              </w:r>
                              <w:r w:rsidR="00737852">
                                <w:t xml:space="preserve"> de </w:t>
                              </w:r>
                              <w:r w:rsidR="00D85830">
                                <w:t>abril</w:t>
                              </w:r>
                              <w:r w:rsidR="00737852">
                                <w:t xml:space="preserve"> del 2016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3390FFDA" wp14:editId="5CB4132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7DC3531" w14:textId="77777777" w:rsidR="002163EE" w:rsidRDefault="00E30DD4">
                                    <w:pPr>
                                      <w:pStyle w:val="Ttulo"/>
                                    </w:pPr>
                                    <w:r>
                                      <w:t>Manual de Usuario</w:t>
                                    </w:r>
                                  </w:p>
                                </w:sdtContent>
                              </w:sdt>
                              <w:p w14:paraId="45F160F5" w14:textId="0FC8A9F2" w:rsidR="002163EE" w:rsidRDefault="006E5EB3">
                                <w:pPr>
                                  <w:pStyle w:val="Subttulo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85830">
                                      <w:t>Proyecto 5</w:t>
                                    </w:r>
                                  </w:sdtContent>
                                </w:sdt>
                              </w:p>
                              <w:p w14:paraId="58216DC5" w14:textId="1554F06A" w:rsidR="00E30DD4" w:rsidRPr="00B962BF" w:rsidRDefault="00D85830" w:rsidP="00CF3012">
                                <w:pPr>
                                  <w:jc w:val="center"/>
                                  <w:rPr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</w:rPr>
                                  <w:t>Gauss</w:t>
                                </w:r>
                                <w:r w:rsidR="00721FD7">
                                  <w:rPr>
                                    <w:color w:val="404040" w:themeColor="text1" w:themeTint="BF"/>
                                  </w:rPr>
                                  <w:t>-</w:t>
                                </w: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</w:rPr>
                                  <w:t>Jordan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90FFDA"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le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7DC3531" w14:textId="77777777" w:rsidR="002163EE" w:rsidRDefault="00E30DD4">
                              <w:pPr>
                                <w:pStyle w:val="Ttulo"/>
                              </w:pPr>
                              <w:r>
                                <w:t>Manual de Usuario</w:t>
                              </w:r>
                            </w:p>
                          </w:sdtContent>
                        </w:sdt>
                        <w:p w14:paraId="45F160F5" w14:textId="0FC8A9F2" w:rsidR="002163EE" w:rsidRDefault="006E5EB3">
                          <w:pPr>
                            <w:pStyle w:val="Subttulo"/>
                          </w:pPr>
                          <w:sdt>
                            <w:sdtPr>
                              <w:alias w:val="Subtitl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85830">
                                <w:t>Proyecto 5</w:t>
                              </w:r>
                            </w:sdtContent>
                          </w:sdt>
                        </w:p>
                        <w:p w14:paraId="58216DC5" w14:textId="1554F06A" w:rsidR="00E30DD4" w:rsidRPr="00B962BF" w:rsidRDefault="00D85830" w:rsidP="00CF3012">
                          <w:pPr>
                            <w:jc w:val="center"/>
                            <w:rPr>
                              <w:color w:val="404040" w:themeColor="text1" w:themeTint="BF"/>
                            </w:rPr>
                          </w:pPr>
                          <w:r>
                            <w:rPr>
                              <w:color w:val="404040" w:themeColor="text1" w:themeTint="BF"/>
                            </w:rPr>
                            <w:t>Gauss</w:t>
                          </w:r>
                          <w:r w:rsidR="00721FD7">
                            <w:rPr>
                              <w:color w:val="404040" w:themeColor="text1" w:themeTint="BF"/>
                            </w:rPr>
                            <w:t>-</w:t>
                          </w:r>
                          <w:proofErr w:type="spellStart"/>
                          <w:r>
                            <w:rPr>
                              <w:color w:val="404040" w:themeColor="text1" w:themeTint="BF"/>
                            </w:rPr>
                            <w:t>Jordan</w:t>
                          </w:r>
                          <w:proofErr w:type="spellEnd"/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7EEF5FF7" w14:textId="77777777" w:rsidR="002163EE" w:rsidRDefault="003806E6">
          <w:r>
            <w:br w:type="page"/>
          </w:r>
        </w:p>
      </w:sdtContent>
    </w:sdt>
    <w:bookmarkEnd w:id="4"/>
    <w:bookmarkEnd w:id="3"/>
    <w:bookmarkEnd w:id="2"/>
    <w:bookmarkEnd w:id="1"/>
    <w:bookmarkEnd w:id="0"/>
    <w:p w14:paraId="0E7F0B3E" w14:textId="2B65E406" w:rsidR="00CF3012" w:rsidRDefault="00567F77" w:rsidP="00567F77">
      <w:pPr>
        <w:pStyle w:val="Ttulo1"/>
        <w:rPr>
          <w:rStyle w:val="Ttulo1Car"/>
        </w:rPr>
      </w:pPr>
      <w:r>
        <w:rPr>
          <w:rStyle w:val="Ttulo1Car"/>
        </w:rPr>
        <w:lastRenderedPageBreak/>
        <w:t>Introducción</w:t>
      </w:r>
    </w:p>
    <w:p w14:paraId="7EE97AC4" w14:textId="4DB86328" w:rsidR="00CF3012" w:rsidRPr="00CF3012" w:rsidRDefault="00CF3012" w:rsidP="00CF3012">
      <w:pPr>
        <w:rPr>
          <w:sz w:val="24"/>
          <w:szCs w:val="24"/>
        </w:rPr>
      </w:pPr>
      <w:r w:rsidRPr="00CF3012">
        <w:rPr>
          <w:sz w:val="24"/>
          <w:szCs w:val="24"/>
        </w:rPr>
        <w:t>El método de</w:t>
      </w:r>
      <w:r w:rsidR="00721FD7">
        <w:rPr>
          <w:sz w:val="24"/>
          <w:szCs w:val="24"/>
        </w:rPr>
        <w:t xml:space="preserve"> eliminación</w:t>
      </w:r>
      <w:r w:rsidRPr="00CF3012">
        <w:rPr>
          <w:sz w:val="24"/>
          <w:szCs w:val="24"/>
        </w:rPr>
        <w:t xml:space="preserve"> </w:t>
      </w:r>
      <w:r w:rsidR="00721FD7">
        <w:rPr>
          <w:sz w:val="24"/>
          <w:szCs w:val="24"/>
        </w:rPr>
        <w:t xml:space="preserve">Gauss </w:t>
      </w:r>
      <w:proofErr w:type="spellStart"/>
      <w:r w:rsidR="00721FD7">
        <w:rPr>
          <w:sz w:val="24"/>
          <w:szCs w:val="24"/>
        </w:rPr>
        <w:t>Jordan</w:t>
      </w:r>
      <w:proofErr w:type="spellEnd"/>
      <w:r w:rsidR="00721FD7">
        <w:rPr>
          <w:sz w:val="24"/>
          <w:szCs w:val="24"/>
        </w:rPr>
        <w:t xml:space="preserve"> permite obtener las soluciones de un sistema de ecuaciones lineal, utilizando la matriz de los coeficientes de dichas ecuaciones.</w:t>
      </w:r>
    </w:p>
    <w:p w14:paraId="15E38F02" w14:textId="63A22B3C" w:rsidR="00567F77" w:rsidRDefault="00567F77" w:rsidP="00567F77">
      <w:pPr>
        <w:pStyle w:val="Ttulo1"/>
        <w:rPr>
          <w:rStyle w:val="Ttulo1Car"/>
        </w:rPr>
      </w:pPr>
      <w:r>
        <w:rPr>
          <w:rStyle w:val="Ttulo1Car"/>
        </w:rPr>
        <w:t>Manual de Usuario</w:t>
      </w:r>
    </w:p>
    <w:p w14:paraId="3102C03C" w14:textId="6DDB92B5" w:rsidR="00567F77" w:rsidRPr="00567F77" w:rsidRDefault="00567F77" w:rsidP="00567F77">
      <w:pPr>
        <w:rPr>
          <w:sz w:val="24"/>
          <w:szCs w:val="24"/>
          <w:lang w:val="es-ES_tradnl"/>
        </w:rPr>
      </w:pPr>
      <w:r w:rsidRPr="00567F77">
        <w:rPr>
          <w:sz w:val="24"/>
          <w:szCs w:val="24"/>
          <w:lang w:val="es-ES_tradnl"/>
        </w:rPr>
        <w:t xml:space="preserve">La función principal </w:t>
      </w:r>
      <w:r>
        <w:rPr>
          <w:sz w:val="24"/>
          <w:szCs w:val="24"/>
          <w:lang w:val="es-ES_tradnl"/>
        </w:rPr>
        <w:t>recibe</w:t>
      </w:r>
      <w:r w:rsidRPr="00567F77">
        <w:rPr>
          <w:sz w:val="24"/>
          <w:szCs w:val="24"/>
          <w:lang w:val="es-ES_tradnl"/>
        </w:rPr>
        <w:t xml:space="preserve"> como parámetros </w:t>
      </w:r>
      <w:r>
        <w:rPr>
          <w:sz w:val="24"/>
          <w:szCs w:val="24"/>
          <w:lang w:val="es-ES_tradnl"/>
        </w:rPr>
        <w:t>los siguientes valores:</w:t>
      </w:r>
    </w:p>
    <w:p w14:paraId="519592D7" w14:textId="007856D4" w:rsidR="00567F77" w:rsidRPr="00567F77" w:rsidRDefault="00567F77" w:rsidP="00567F77">
      <w:pPr>
        <w:numPr>
          <w:ilvl w:val="0"/>
          <w:numId w:val="7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(</w:t>
      </w:r>
      <w:r w:rsidR="00FB1E06">
        <w:rPr>
          <w:sz w:val="24"/>
          <w:szCs w:val="24"/>
          <w:lang w:val="es-ES_tradnl"/>
        </w:rPr>
        <w:t>A</w:t>
      </w:r>
      <w:r>
        <w:rPr>
          <w:sz w:val="24"/>
          <w:szCs w:val="24"/>
          <w:lang w:val="es-ES_tradnl"/>
        </w:rPr>
        <w:t xml:space="preserve">) = </w:t>
      </w:r>
      <w:r w:rsidR="00CF3012">
        <w:rPr>
          <w:sz w:val="24"/>
          <w:szCs w:val="24"/>
          <w:lang w:val="es-ES_tradnl"/>
        </w:rPr>
        <w:t xml:space="preserve">Matriz </w:t>
      </w:r>
      <w:r w:rsidR="00FB1E06">
        <w:rPr>
          <w:sz w:val="24"/>
          <w:szCs w:val="24"/>
          <w:lang w:val="es-ES_tradnl"/>
        </w:rPr>
        <w:t xml:space="preserve">con los </w:t>
      </w:r>
      <w:proofErr w:type="spellStart"/>
      <w:r w:rsidR="00FB1E06">
        <w:rPr>
          <w:sz w:val="24"/>
          <w:szCs w:val="24"/>
          <w:lang w:val="es-ES_tradnl"/>
        </w:rPr>
        <w:t>vlores</w:t>
      </w:r>
      <w:proofErr w:type="spellEnd"/>
      <w:r w:rsidR="00FB1E06">
        <w:rPr>
          <w:sz w:val="24"/>
          <w:szCs w:val="24"/>
          <w:lang w:val="es-ES_tradnl"/>
        </w:rPr>
        <w:t xml:space="preserve"> de los coeficientes del sistema de ecuaciones</w:t>
      </w:r>
    </w:p>
    <w:p w14:paraId="722F2229" w14:textId="34D723AF" w:rsidR="00567F77" w:rsidRPr="00567F77" w:rsidRDefault="00737852" w:rsidP="00567F77">
      <w:pPr>
        <w:numPr>
          <w:ilvl w:val="0"/>
          <w:numId w:val="7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(</w:t>
      </w:r>
      <w:r w:rsidR="00FB1E06">
        <w:rPr>
          <w:sz w:val="24"/>
          <w:szCs w:val="24"/>
          <w:lang w:val="es-ES_tradnl"/>
        </w:rPr>
        <w:t>b</w:t>
      </w:r>
      <w:r w:rsidR="003332BF">
        <w:rPr>
          <w:sz w:val="24"/>
          <w:szCs w:val="24"/>
          <w:lang w:val="es-ES_tradnl"/>
        </w:rPr>
        <w:t xml:space="preserve">) </w:t>
      </w:r>
      <w:r w:rsidR="003F3183">
        <w:rPr>
          <w:sz w:val="24"/>
          <w:szCs w:val="24"/>
          <w:lang w:val="es-ES_tradnl"/>
        </w:rPr>
        <w:t xml:space="preserve">= </w:t>
      </w:r>
      <w:r w:rsidR="00FB1E06">
        <w:rPr>
          <w:sz w:val="24"/>
          <w:szCs w:val="24"/>
          <w:lang w:val="es-ES_tradnl"/>
        </w:rPr>
        <w:t xml:space="preserve">Vector con los resultados de </w:t>
      </w:r>
      <w:bookmarkStart w:id="5" w:name="_GoBack"/>
      <w:bookmarkEnd w:id="5"/>
    </w:p>
    <w:p w14:paraId="41EA517C" w14:textId="4B74ABBC" w:rsidR="0085367D" w:rsidRDefault="0085367D" w:rsidP="0085367D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Por lo que la función debe ser llamada de la siguiente manera</w:t>
      </w:r>
    </w:p>
    <w:p w14:paraId="5F7BB1BA" w14:textId="2A112317" w:rsidR="00CF3012" w:rsidRPr="003F3183" w:rsidRDefault="00CF3012" w:rsidP="00CF301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F3183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3F3183">
        <w:rPr>
          <w:rFonts w:ascii="Times New Roman" w:hAnsi="Times New Roman" w:cs="Times New Roman"/>
          <w:sz w:val="24"/>
          <w:szCs w:val="24"/>
        </w:rPr>
        <w:t> [</w:t>
      </w:r>
      <w:proofErr w:type="gramStart"/>
      <w:r w:rsidRPr="003F3183">
        <w:rPr>
          <w:rFonts w:ascii="Times New Roman" w:hAnsi="Times New Roman" w:cs="Times New Roman"/>
          <w:sz w:val="24"/>
          <w:szCs w:val="24"/>
        </w:rPr>
        <w:t>VO,R</w:t>
      </w:r>
      <w:proofErr w:type="gramEnd"/>
      <w:r w:rsidRPr="003F3183">
        <w:rPr>
          <w:rFonts w:ascii="Times New Roman" w:hAnsi="Times New Roman" w:cs="Times New Roman"/>
          <w:sz w:val="24"/>
          <w:szCs w:val="24"/>
        </w:rPr>
        <w:t>] = </w:t>
      </w:r>
      <w:proofErr w:type="spellStart"/>
      <w:r w:rsidRPr="003F3183">
        <w:rPr>
          <w:rFonts w:ascii="Times New Roman" w:hAnsi="Times New Roman" w:cs="Times New Roman"/>
          <w:sz w:val="24"/>
          <w:szCs w:val="24"/>
        </w:rPr>
        <w:t>ortogonaliza</w:t>
      </w:r>
      <w:proofErr w:type="spellEnd"/>
      <w:r w:rsidRPr="003F3183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3F3183">
        <w:rPr>
          <w:rFonts w:ascii="Times New Roman" w:hAnsi="Times New Roman" w:cs="Times New Roman"/>
          <w:sz w:val="24"/>
          <w:szCs w:val="24"/>
        </w:rPr>
        <w:t>V,eps</w:t>
      </w:r>
      <w:proofErr w:type="spellEnd"/>
      <w:r w:rsidRPr="003F3183">
        <w:rPr>
          <w:rFonts w:ascii="Times New Roman" w:hAnsi="Times New Roman" w:cs="Times New Roman"/>
          <w:sz w:val="24"/>
          <w:szCs w:val="24"/>
        </w:rPr>
        <w:t>)</w:t>
      </w:r>
    </w:p>
    <w:p w14:paraId="769D9ECB" w14:textId="66AB99CD" w:rsidR="00531261" w:rsidRDefault="00531261" w:rsidP="00531261">
      <w:pPr>
        <w:pStyle w:val="Ttulo1"/>
        <w:rPr>
          <w:rStyle w:val="Ttulo1Car"/>
        </w:rPr>
      </w:pPr>
      <w:r>
        <w:rPr>
          <w:rStyle w:val="Ttulo1Car"/>
        </w:rPr>
        <w:t>Ejemplo de funcionalidad</w:t>
      </w:r>
    </w:p>
    <w:p w14:paraId="6A1DF75F" w14:textId="4C9F6672" w:rsidR="00531261" w:rsidRDefault="00CF3012" w:rsidP="00CF3012">
      <w:pPr>
        <w:jc w:val="center"/>
        <w:rPr>
          <w:sz w:val="24"/>
          <w:szCs w:val="24"/>
          <w:lang w:val="es-ES_tradnl"/>
        </w:rPr>
      </w:pPr>
      <w:r>
        <w:rPr>
          <w:noProof/>
          <w:lang w:eastAsia="es-MX"/>
        </w:rPr>
        <w:drawing>
          <wp:inline distT="0" distB="0" distL="0" distR="0" wp14:anchorId="434451EB" wp14:editId="7328FFC7">
            <wp:extent cx="5486400" cy="39719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08DA" w14:textId="1E1FB37E" w:rsidR="00380747" w:rsidRDefault="008A3FFC" w:rsidP="00380747">
      <w:pPr>
        <w:pStyle w:val="Ttulo1"/>
        <w:rPr>
          <w:rStyle w:val="Ttulo1Car"/>
        </w:rPr>
      </w:pPr>
      <w:r>
        <w:rPr>
          <w:rStyle w:val="Ttulo1Car"/>
        </w:rPr>
        <w:lastRenderedPageBreak/>
        <w:t>Algoritmo (</w:t>
      </w:r>
      <w:r w:rsidR="00CF3012">
        <w:rPr>
          <w:rStyle w:val="Ttulo1Car"/>
        </w:rPr>
        <w:t>Gram-Schmidt</w:t>
      </w:r>
      <w:r>
        <w:rPr>
          <w:rStyle w:val="Ttulo1Car"/>
        </w:rPr>
        <w:t>)</w:t>
      </w:r>
    </w:p>
    <w:p w14:paraId="4135A4F1" w14:textId="77777777" w:rsidR="00DA4046" w:rsidRPr="00DA4046" w:rsidRDefault="00DA4046" w:rsidP="00DA4046"/>
    <w:p w14:paraId="7311CD21" w14:textId="77777777" w:rsidR="00CF3012" w:rsidRPr="00CF3012" w:rsidRDefault="00CF3012" w:rsidP="00DA4046">
      <w:pPr>
        <w:numPr>
          <w:ilvl w:val="0"/>
          <w:numId w:val="13"/>
        </w:numPr>
        <w:spacing w:before="0" w:after="0" w:line="240" w:lineRule="auto"/>
        <w:ind w:left="1620"/>
        <w:textAlignment w:val="center"/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</w:pPr>
      <w:r w:rsidRPr="00CF3012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Tomar e1=X1</w:t>
      </w:r>
    </w:p>
    <w:p w14:paraId="0CF771DD" w14:textId="77777777" w:rsidR="00CF3012" w:rsidRPr="00CF3012" w:rsidRDefault="006E5EB3" w:rsidP="00DA4046">
      <w:pPr>
        <w:numPr>
          <w:ilvl w:val="0"/>
          <w:numId w:val="13"/>
        </w:numPr>
        <w:spacing w:before="0" w:after="0" w:line="240" w:lineRule="auto"/>
        <w:ind w:left="1620"/>
        <w:textAlignment w:val="center"/>
        <w:rPr>
          <w:rFonts w:ascii="Times New Roman" w:eastAsia="Times New Roman" w:hAnsi="Times New Roman" w:cs="Times New Roman"/>
          <w:color w:val="auto"/>
          <w:sz w:val="22"/>
          <w:szCs w:val="22"/>
          <w:lang w:val="" w:eastAsia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 w:eastAsia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 w:eastAsia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 w:eastAsia="en-US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2"/>
            <w:szCs w:val="22"/>
            <w:lang w:val="" w:eastAsia="en-US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 w:eastAsia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 w:eastAsia="en-US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2"/>
            <w:szCs w:val="22"/>
            <w:lang w:val="" w:eastAsia="en-US"/>
          </w:rPr>
          <m:t>- </m:t>
        </m:r>
        <m:sSub>
          <m:sSubPr>
            <m:ctrl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 w:eastAsia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 w:eastAsia="en-US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 w:eastAsia="en-US"/>
              </w:rPr>
              <m:t>1,2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 w:eastAsia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 w:eastAsia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 w:eastAsia="en-US"/>
              </w:rPr>
              <m:t>1</m:t>
            </m:r>
          </m:sub>
        </m:sSub>
      </m:oMath>
    </w:p>
    <w:p w14:paraId="0BD7DCF7" w14:textId="77777777" w:rsidR="00CF3012" w:rsidRPr="00CF3012" w:rsidRDefault="006E5EB3" w:rsidP="00DA4046">
      <w:pPr>
        <w:spacing w:before="0" w:after="0" w:line="240" w:lineRule="auto"/>
        <w:ind w:left="1620"/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en-US" w:eastAsia="en-US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eastAsia="en-US"/>
              </w:rPr>
              <m:t>1,2</m:t>
            </m:r>
          </m:sub>
        </m:sSub>
      </m:oMath>
      <w:r w:rsidR="00CF3012" w:rsidRPr="00CF3012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debe ser tal que</w:t>
      </w:r>
    </w:p>
    <w:p w14:paraId="7344B39D" w14:textId="77777777" w:rsidR="00CF3012" w:rsidRPr="00CF3012" w:rsidRDefault="006E5EB3" w:rsidP="00DA4046">
      <w:pPr>
        <w:spacing w:before="0" w:after="0" w:line="240" w:lineRule="auto"/>
        <w:ind w:left="1620"/>
        <w:rPr>
          <w:rFonts w:ascii="Times New Roman" w:eastAsia="Times New Roman" w:hAnsi="Times New Roman" w:cs="Times New Roman"/>
          <w:color w:val="auto"/>
          <w:sz w:val="22"/>
          <w:szCs w:val="22"/>
          <w:lang w:val="" w:eastAsia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color w:val="auto"/>
                  <w:sz w:val="22"/>
                  <w:szCs w:val="22"/>
                  <w:lang w:val="" w:eastAsia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2"/>
                  <w:szCs w:val="22"/>
                  <w:lang w:val="" w:eastAsia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auto"/>
                  <w:sz w:val="22"/>
                  <w:szCs w:val="22"/>
                  <w:lang w:val="" w:eastAsia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auto"/>
              <w:sz w:val="22"/>
              <w:szCs w:val="22"/>
              <w:lang w:val="" w:eastAsia="en-US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color w:val="auto"/>
                  <w:sz w:val="22"/>
                  <w:szCs w:val="22"/>
                  <w:lang w:val="" w:eastAsia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2"/>
                  <w:szCs w:val="22"/>
                  <w:lang w:val="" w:eastAsia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auto"/>
                  <w:sz w:val="22"/>
                  <w:szCs w:val="22"/>
                  <w:lang w:val="" w:eastAsia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auto"/>
              <w:sz w:val="22"/>
              <w:szCs w:val="22"/>
              <w:lang w:val="" w:eastAsia="en-US"/>
            </w:rPr>
            <m:t>=</m:t>
          </m:r>
          <m:r>
            <w:rPr>
              <w:rFonts w:ascii="Cambria Math" w:eastAsia="Times New Roman" w:hAnsi="Cambria Math" w:cs="Times New Roman"/>
              <w:color w:val="auto"/>
              <w:sz w:val="22"/>
              <w:szCs w:val="22"/>
              <w:lang w:val="" w:eastAsia="en-US"/>
            </w:rPr>
            <m:t>e</m:t>
          </m:r>
        </m:oMath>
      </m:oMathPara>
    </w:p>
    <w:p w14:paraId="2DAB7D9B" w14:textId="77777777" w:rsidR="00CF3012" w:rsidRPr="00CF3012" w:rsidRDefault="006E5EB3" w:rsidP="00DA4046">
      <w:pPr>
        <w:spacing w:before="0" w:after="0" w:line="240" w:lineRule="auto"/>
        <w:ind w:left="1620"/>
        <w:rPr>
          <w:rFonts w:ascii="Times New Roman" w:eastAsia="Times New Roman" w:hAnsi="Times New Roman" w:cs="Times New Roman"/>
          <w:color w:val="auto"/>
          <w:sz w:val="22"/>
          <w:szCs w:val="22"/>
          <w:lang w:val="" w:eastAsia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color w:val="auto"/>
                  <w:sz w:val="22"/>
                  <w:szCs w:val="22"/>
                  <w:lang w:val="" w:eastAsia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2"/>
                  <w:szCs w:val="22"/>
                  <w:lang w:val="" w:eastAsia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auto"/>
                  <w:sz w:val="22"/>
                  <w:szCs w:val="22"/>
                  <w:lang w:val="" w:eastAsia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auto"/>
              <w:sz w:val="22"/>
              <w:szCs w:val="22"/>
              <w:lang w:val="" w:eastAsia="en-US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color w:val="auto"/>
                  <w:sz w:val="22"/>
                  <w:szCs w:val="22"/>
                  <w:lang w:val="" w:eastAsia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2"/>
                  <w:szCs w:val="22"/>
                  <w:lang w:val="" w:eastAsia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auto"/>
                  <w:sz w:val="22"/>
                  <w:szCs w:val="22"/>
                  <w:lang w:val="" w:eastAsia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auto"/>
              <w:sz w:val="22"/>
              <w:szCs w:val="22"/>
              <w:lang w:val="" w:eastAsia="en-US"/>
            </w:rPr>
            <m:t>=0=</m:t>
          </m:r>
          <m:sSub>
            <m:sSubPr>
              <m:ctrlPr>
                <w:rPr>
                  <w:rFonts w:ascii="Cambria Math" w:eastAsia="Times New Roman" w:hAnsi="Cambria Math" w:cs="Times New Roman"/>
                  <w:color w:val="auto"/>
                  <w:sz w:val="22"/>
                  <w:szCs w:val="22"/>
                  <w:lang w:val="" w:eastAsia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2"/>
                  <w:szCs w:val="22"/>
                  <w:lang w:val="" w:eastAsia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auto"/>
                  <w:sz w:val="22"/>
                  <w:szCs w:val="22"/>
                  <w:lang w:val="" w:eastAsia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auto"/>
              <w:sz w:val="22"/>
              <w:szCs w:val="22"/>
              <w:lang w:val="" w:eastAsia="en-US"/>
            </w:rPr>
            <m:t>∙</m:t>
          </m:r>
          <m:d>
            <m:dPr>
              <m:ctrlPr>
                <w:rPr>
                  <w:rFonts w:ascii="Cambria Math" w:eastAsia="Times New Roman" w:hAnsi="Cambria Math" w:cs="Times New Roman"/>
                  <w:color w:val="auto"/>
                  <w:sz w:val="22"/>
                  <w:szCs w:val="22"/>
                  <w:lang w:val=""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color w:val="auto"/>
                      <w:sz w:val="22"/>
                      <w:szCs w:val="22"/>
                      <w:lang w:val="" w:eastAsia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sz w:val="22"/>
                      <w:szCs w:val="22"/>
                      <w:lang w:val="" w:eastAsia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auto"/>
                      <w:sz w:val="22"/>
                      <w:szCs w:val="22"/>
                      <w:lang w:val="" w:eastAsia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auto"/>
                  <w:sz w:val="22"/>
                  <w:szCs w:val="22"/>
                  <w:lang w:val="" w:eastAsia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auto"/>
                      <w:sz w:val="22"/>
                      <w:szCs w:val="22"/>
                      <w:lang w:val="" w:eastAsia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sz w:val="22"/>
                      <w:szCs w:val="22"/>
                      <w:lang w:val="" w:eastAsia="en-US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auto"/>
                      <w:sz w:val="22"/>
                      <w:szCs w:val="22"/>
                      <w:lang w:val="" w:eastAsia="en-US"/>
                    </w:rPr>
                    <m:t>1,2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color w:val="auto"/>
                      <w:sz w:val="22"/>
                      <w:szCs w:val="22"/>
                      <w:lang w:val="" w:eastAsia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sz w:val="22"/>
                      <w:szCs w:val="22"/>
                      <w:lang w:val="" w:eastAsia="en-US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auto"/>
                      <w:sz w:val="22"/>
                      <w:szCs w:val="22"/>
                      <w:lang w:val="" w:eastAsia="en-US"/>
                    </w:rPr>
                    <m:t>1</m:t>
                  </m:r>
                </m:sub>
              </m:sSub>
            </m:e>
          </m:d>
        </m:oMath>
      </m:oMathPara>
    </w:p>
    <w:p w14:paraId="26FE689E" w14:textId="77777777" w:rsidR="00CF3012" w:rsidRPr="00CF3012" w:rsidRDefault="00CF3012" w:rsidP="00DA4046">
      <w:pPr>
        <w:spacing w:before="0" w:after="0" w:line="240" w:lineRule="auto"/>
        <w:ind w:left="1620"/>
        <w:rPr>
          <w:rFonts w:ascii="Times New Roman" w:eastAsia="Times New Roman" w:hAnsi="Times New Roman" w:cs="Times New Roman"/>
          <w:color w:val="auto"/>
          <w:sz w:val="22"/>
          <w:szCs w:val="22"/>
          <w:lang w:val="" w:eastAsia="en-US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auto"/>
              <w:sz w:val="22"/>
              <w:szCs w:val="22"/>
              <w:lang w:val="" w:eastAsia="en-US"/>
            </w:rPr>
            <m:t>0=</m:t>
          </m:r>
          <m:sSub>
            <m:sSubPr>
              <m:ctrlPr>
                <w:rPr>
                  <w:rFonts w:ascii="Cambria Math" w:eastAsia="Times New Roman" w:hAnsi="Cambria Math" w:cs="Times New Roman"/>
                  <w:color w:val="auto"/>
                  <w:sz w:val="22"/>
                  <w:szCs w:val="22"/>
                  <w:lang w:val="" w:eastAsia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2"/>
                  <w:szCs w:val="22"/>
                  <w:lang w:val="" w:eastAsia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auto"/>
                  <w:sz w:val="22"/>
                  <w:szCs w:val="22"/>
                  <w:lang w:val="" w:eastAsia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auto"/>
              <w:sz w:val="22"/>
              <w:szCs w:val="22"/>
              <w:lang w:val="" w:eastAsia="en-US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color w:val="auto"/>
                  <w:sz w:val="22"/>
                  <w:szCs w:val="22"/>
                  <w:lang w:val="" w:eastAsia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2"/>
                  <w:szCs w:val="22"/>
                  <w:lang w:val="" w:eastAsia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auto"/>
                  <w:sz w:val="22"/>
                  <w:szCs w:val="22"/>
                  <w:lang w:val="" w:eastAsia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auto"/>
              <w:sz w:val="22"/>
              <w:szCs w:val="22"/>
              <w:lang w:val="" w:eastAsia="en-US"/>
            </w:rPr>
            <m:t>- </m:t>
          </m:r>
          <m:sSub>
            <m:sSubPr>
              <m:ctrlPr>
                <w:rPr>
                  <w:rFonts w:ascii="Cambria Math" w:eastAsia="Times New Roman" w:hAnsi="Cambria Math" w:cs="Times New Roman"/>
                  <w:color w:val="auto"/>
                  <w:sz w:val="22"/>
                  <w:szCs w:val="22"/>
                  <w:lang w:val="" w:eastAsia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2"/>
                  <w:szCs w:val="22"/>
                  <w:lang w:val="" w:eastAsia="en-US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auto"/>
                  <w:sz w:val="22"/>
                  <w:szCs w:val="22"/>
                  <w:lang w:val="" w:eastAsia="en-US"/>
                </w:rPr>
                <m:t>1,2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color w:val="auto"/>
                  <w:sz w:val="22"/>
                  <w:szCs w:val="22"/>
                  <w:lang w:val="" w:eastAsia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2"/>
                  <w:szCs w:val="22"/>
                  <w:lang w:val="" w:eastAsia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auto"/>
                  <w:sz w:val="22"/>
                  <w:szCs w:val="22"/>
                  <w:lang w:val="" w:eastAsia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auto"/>
              <w:sz w:val="22"/>
              <w:szCs w:val="22"/>
              <w:lang w:val="" w:eastAsia="en-US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color w:val="auto"/>
                  <w:sz w:val="22"/>
                  <w:szCs w:val="22"/>
                  <w:lang w:val="" w:eastAsia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2"/>
                  <w:szCs w:val="22"/>
                  <w:lang w:val="" w:eastAsia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auto"/>
                  <w:sz w:val="22"/>
                  <w:szCs w:val="22"/>
                  <w:lang w:val="" w:eastAsia="en-US"/>
                </w:rPr>
                <m:t>1</m:t>
              </m:r>
            </m:sub>
          </m:sSub>
        </m:oMath>
      </m:oMathPara>
    </w:p>
    <w:p w14:paraId="09004FEA" w14:textId="77777777" w:rsidR="00CF3012" w:rsidRPr="00CF3012" w:rsidRDefault="00CF3012" w:rsidP="00DA4046">
      <w:pPr>
        <w:spacing w:before="0" w:after="0" w:line="240" w:lineRule="auto"/>
        <w:ind w:left="1620"/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</w:pPr>
      <w:r w:rsidRPr="00CF3012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Entonces tenemos que</w:t>
      </w:r>
    </w:p>
    <w:p w14:paraId="6C0687AA" w14:textId="77777777" w:rsidR="00CF3012" w:rsidRPr="00CF3012" w:rsidRDefault="006E5EB3" w:rsidP="00DA4046">
      <w:pPr>
        <w:spacing w:before="0" w:after="0" w:line="240" w:lineRule="auto"/>
        <w:ind w:left="1620"/>
        <w:rPr>
          <w:rFonts w:ascii="Times New Roman" w:eastAsia="Times New Roman" w:hAnsi="Times New Roman" w:cs="Times New Roman"/>
          <w:color w:val="auto"/>
          <w:sz w:val="22"/>
          <w:szCs w:val="22"/>
          <w:lang w:val="" w:eastAsia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color w:val="auto"/>
                  <w:sz w:val="22"/>
                  <w:szCs w:val="22"/>
                  <w:lang w:val=""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auto"/>
                  <w:sz w:val="22"/>
                  <w:szCs w:val="22"/>
                  <w:lang w:val="" w:eastAsia="en-US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auto"/>
                  <w:sz w:val="22"/>
                  <w:szCs w:val="22"/>
                  <w:lang w:val="" w:eastAsia="en-US"/>
                </w:rPr>
                <m:t>1,2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auto"/>
              <w:sz w:val="22"/>
              <w:szCs w:val="22"/>
              <w:lang w:val="" w:eastAsia="en-US"/>
            </w:rPr>
            <m:t>= </m:t>
          </m:r>
          <m:f>
            <m:fPr>
              <m:ctrlPr>
                <w:rPr>
                  <w:rFonts w:ascii="Cambria Math" w:eastAsia="Times New Roman" w:hAnsi="Cambria Math" w:cs="Times New Roman"/>
                  <w:color w:val="auto"/>
                  <w:sz w:val="22"/>
                  <w:szCs w:val="22"/>
                  <w:lang w:val=""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color w:val="auto"/>
                      <w:sz w:val="22"/>
                      <w:szCs w:val="22"/>
                      <w:lang w:val="" w:eastAsia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sz w:val="22"/>
                      <w:szCs w:val="22"/>
                      <w:lang w:val="" w:eastAsia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auto"/>
                      <w:sz w:val="22"/>
                      <w:szCs w:val="22"/>
                      <w:lang w:val="" w:eastAsia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auto"/>
                  <w:sz w:val="22"/>
                  <w:szCs w:val="22"/>
                  <w:lang w:val="" w:eastAsia="en-US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auto"/>
                      <w:sz w:val="22"/>
                      <w:szCs w:val="22"/>
                      <w:lang w:val="" w:eastAsia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sz w:val="22"/>
                      <w:szCs w:val="22"/>
                      <w:lang w:val="" w:eastAsia="en-US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auto"/>
                      <w:sz w:val="22"/>
                      <w:szCs w:val="22"/>
                      <w:lang w:val="" w:eastAsia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color w:val="auto"/>
                      <w:sz w:val="22"/>
                      <w:szCs w:val="22"/>
                      <w:lang w:val="" w:eastAsia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sz w:val="22"/>
                      <w:szCs w:val="22"/>
                      <w:lang w:val="" w:eastAsia="en-US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auto"/>
                      <w:sz w:val="22"/>
                      <w:szCs w:val="22"/>
                      <w:lang w:val="" w:eastAsia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auto"/>
                  <w:sz w:val="22"/>
                  <w:szCs w:val="22"/>
                  <w:lang w:val="" w:eastAsia="en-US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auto"/>
                      <w:sz w:val="22"/>
                      <w:szCs w:val="22"/>
                      <w:lang w:val="" w:eastAsia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sz w:val="22"/>
                      <w:szCs w:val="22"/>
                      <w:lang w:val="" w:eastAsia="en-US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auto"/>
                      <w:sz w:val="22"/>
                      <w:szCs w:val="22"/>
                      <w:lang w:val="" w:eastAsia="en-US"/>
                    </w:rPr>
                    <m:t>2</m:t>
                  </m:r>
                </m:sub>
              </m:sSub>
            </m:den>
          </m:f>
        </m:oMath>
      </m:oMathPara>
    </w:p>
    <w:p w14:paraId="11083942" w14:textId="13C23238" w:rsidR="00380747" w:rsidRDefault="00380747" w:rsidP="00380747">
      <w:pPr>
        <w:pStyle w:val="Ttulo1"/>
        <w:rPr>
          <w:rStyle w:val="Ttulo1Car"/>
        </w:rPr>
      </w:pPr>
      <w:r>
        <w:rPr>
          <w:rStyle w:val="Ttulo1Car"/>
        </w:rPr>
        <w:t xml:space="preserve">Descripción técnica </w:t>
      </w:r>
    </w:p>
    <w:p w14:paraId="5251D913" w14:textId="741D85B0" w:rsidR="00567F77" w:rsidRDefault="00754CBB" w:rsidP="00567F77">
      <w:pPr>
        <w:jc w:val="both"/>
        <w:rPr>
          <w:sz w:val="24"/>
          <w:szCs w:val="24"/>
        </w:rPr>
      </w:pPr>
      <w:r>
        <w:rPr>
          <w:sz w:val="24"/>
          <w:szCs w:val="24"/>
        </w:rPr>
        <w:t>La</w:t>
      </w:r>
      <w:r w:rsidR="00C06C90">
        <w:rPr>
          <w:sz w:val="24"/>
          <w:szCs w:val="24"/>
        </w:rPr>
        <w:t xml:space="preserve"> implementación de la</w:t>
      </w:r>
      <w:r>
        <w:rPr>
          <w:sz w:val="24"/>
          <w:szCs w:val="24"/>
        </w:rPr>
        <w:t xml:space="preserve"> función del método </w:t>
      </w:r>
      <w:r w:rsidR="00C06C90">
        <w:rPr>
          <w:sz w:val="24"/>
          <w:szCs w:val="24"/>
        </w:rPr>
        <w:t>Gram-Schmidt</w:t>
      </w:r>
      <w:r>
        <w:rPr>
          <w:sz w:val="24"/>
          <w:szCs w:val="24"/>
        </w:rPr>
        <w:t xml:space="preserve"> utiliza la </w:t>
      </w:r>
      <w:r w:rsidR="00C06C90">
        <w:rPr>
          <w:sz w:val="24"/>
          <w:szCs w:val="24"/>
        </w:rPr>
        <w:t>forma</w:t>
      </w:r>
      <w:r>
        <w:rPr>
          <w:sz w:val="24"/>
          <w:szCs w:val="24"/>
        </w:rPr>
        <w:t xml:space="preserve"> básica del </w:t>
      </w:r>
      <w:r w:rsidR="00C06C90">
        <w:rPr>
          <w:sz w:val="24"/>
          <w:szCs w:val="24"/>
        </w:rPr>
        <w:t>algoritmo original, que dentro de</w:t>
      </w:r>
      <w:r w:rsidR="003F3183">
        <w:rPr>
          <w:sz w:val="24"/>
          <w:szCs w:val="24"/>
        </w:rPr>
        <w:t xml:space="preserve"> un </w:t>
      </w:r>
      <w:proofErr w:type="spellStart"/>
      <w:r w:rsidR="003F3183">
        <w:rPr>
          <w:sz w:val="24"/>
          <w:szCs w:val="24"/>
        </w:rPr>
        <w:t>for</w:t>
      </w:r>
      <w:proofErr w:type="spellEnd"/>
      <w:r w:rsidR="003F3183">
        <w:rPr>
          <w:sz w:val="24"/>
          <w:szCs w:val="24"/>
        </w:rPr>
        <w:t xml:space="preserve"> </w:t>
      </w:r>
      <w:proofErr w:type="spellStart"/>
      <w:r w:rsidR="003F3183">
        <w:rPr>
          <w:sz w:val="24"/>
          <w:szCs w:val="24"/>
        </w:rPr>
        <w:t>loop</w:t>
      </w:r>
      <w:proofErr w:type="spellEnd"/>
      <w:r w:rsidR="00C06C90">
        <w:rPr>
          <w:sz w:val="24"/>
          <w:szCs w:val="24"/>
        </w:rPr>
        <w:t xml:space="preserve">, hace </w:t>
      </w:r>
      <w:r>
        <w:rPr>
          <w:sz w:val="24"/>
          <w:szCs w:val="24"/>
        </w:rPr>
        <w:t>las respectivas iteraciones</w:t>
      </w:r>
      <w:r w:rsidR="00C06C90">
        <w:rPr>
          <w:sz w:val="24"/>
          <w:szCs w:val="24"/>
        </w:rPr>
        <w:t>.</w:t>
      </w:r>
    </w:p>
    <w:p w14:paraId="257DB228" w14:textId="6AEF1349" w:rsidR="00754CBB" w:rsidRDefault="00C06C90" w:rsidP="00DA4046">
      <w:pPr>
        <w:jc w:val="center"/>
        <w:rPr>
          <w:sz w:val="24"/>
          <w:szCs w:val="24"/>
          <w:u w:val="single"/>
        </w:rPr>
      </w:pPr>
      <w:r>
        <w:rPr>
          <w:noProof/>
          <w:lang w:eastAsia="es-MX"/>
        </w:rPr>
        <w:drawing>
          <wp:inline distT="0" distB="0" distL="0" distR="0" wp14:anchorId="752802B4" wp14:editId="46ED6AB2">
            <wp:extent cx="5486400" cy="10134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386"/>
                    <a:stretch/>
                  </pic:blipFill>
                  <pic:spPr bwMode="auto">
                    <a:xfrm>
                      <a:off x="0" y="0"/>
                      <a:ext cx="5486400" cy="1013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C3C463" w14:textId="492B2DE8" w:rsidR="00C06C90" w:rsidRDefault="00C06C90" w:rsidP="00C06C90">
      <w:pPr>
        <w:rPr>
          <w:sz w:val="24"/>
          <w:szCs w:val="24"/>
        </w:rPr>
      </w:pPr>
      <w:r>
        <w:rPr>
          <w:sz w:val="24"/>
          <w:szCs w:val="24"/>
        </w:rPr>
        <w:t xml:space="preserve">Y en este caso, como nos fue solicitado, en otro </w:t>
      </w:r>
      <w:proofErr w:type="spellStart"/>
      <w:r w:rsidR="003F3183">
        <w:rPr>
          <w:sz w:val="24"/>
          <w:szCs w:val="24"/>
        </w:rPr>
        <w:t>for</w:t>
      </w:r>
      <w:proofErr w:type="spellEnd"/>
      <w:r w:rsidR="003F318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loop</w:t>
      </w:r>
      <w:proofErr w:type="spellEnd"/>
      <w:r w:rsidR="003F3183">
        <w:rPr>
          <w:sz w:val="24"/>
          <w:szCs w:val="24"/>
        </w:rPr>
        <w:t>,</w:t>
      </w:r>
      <w:r>
        <w:rPr>
          <w:sz w:val="24"/>
          <w:szCs w:val="24"/>
        </w:rPr>
        <w:t xml:space="preserve"> se valida basados es el valor épsilon dado, si la magnitud de uno de los vectores es 0 o no.</w:t>
      </w:r>
    </w:p>
    <w:p w14:paraId="3844D74A" w14:textId="77526FE9" w:rsidR="00C06C90" w:rsidRDefault="00C06C90" w:rsidP="00C06C90">
      <w:pPr>
        <w:jc w:val="center"/>
        <w:rPr>
          <w:sz w:val="24"/>
          <w:szCs w:val="24"/>
          <w:u w:val="single"/>
        </w:rPr>
      </w:pPr>
      <w:r>
        <w:rPr>
          <w:noProof/>
          <w:lang w:eastAsia="es-MX"/>
        </w:rPr>
        <w:drawing>
          <wp:inline distT="0" distB="0" distL="0" distR="0" wp14:anchorId="309C3648" wp14:editId="2C8CDF6D">
            <wp:extent cx="1901826" cy="1104900"/>
            <wp:effectExtent l="0" t="0" r="317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124"/>
                    <a:stretch/>
                  </pic:blipFill>
                  <pic:spPr bwMode="auto">
                    <a:xfrm>
                      <a:off x="0" y="0"/>
                      <a:ext cx="1906147" cy="1107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D0641" w14:textId="60FCAFB9" w:rsidR="00754CBB" w:rsidRDefault="00754CBB" w:rsidP="00754CBB">
      <w:pPr>
        <w:pStyle w:val="Ttulo1"/>
        <w:rPr>
          <w:rStyle w:val="Ttulo1Car"/>
        </w:rPr>
      </w:pPr>
      <w:r w:rsidRPr="00DA4046">
        <w:rPr>
          <w:rStyle w:val="Ttulo1Car"/>
        </w:rPr>
        <w:t>Bibliografía</w:t>
      </w:r>
      <w:r>
        <w:rPr>
          <w:rStyle w:val="Ttulo1Car"/>
        </w:rPr>
        <w:t xml:space="preserve">  </w:t>
      </w:r>
    </w:p>
    <w:p w14:paraId="7839202B" w14:textId="3A0CC4F2" w:rsidR="00754CBB" w:rsidRPr="005B1A66" w:rsidRDefault="00754CBB" w:rsidP="00754CBB">
      <w:pPr>
        <w:pStyle w:val="Prrafodelista"/>
        <w:numPr>
          <w:ilvl w:val="0"/>
          <w:numId w:val="11"/>
        </w:numPr>
      </w:pPr>
      <w:r>
        <w:t>Presentaciones de clase, Dr. Víctor de la Cueva</w:t>
      </w:r>
      <w:r w:rsidR="0081135C">
        <w:t>, 2016</w:t>
      </w:r>
    </w:p>
    <w:sectPr w:rsidR="00754CBB" w:rsidRPr="005B1A66">
      <w:footerReference w:type="default" r:id="rId13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DEFB9D" w14:textId="77777777" w:rsidR="006E5EB3" w:rsidRDefault="006E5EB3">
      <w:pPr>
        <w:spacing w:before="0" w:after="0" w:line="240" w:lineRule="auto"/>
      </w:pPr>
      <w:r>
        <w:separator/>
      </w:r>
    </w:p>
  </w:endnote>
  <w:endnote w:type="continuationSeparator" w:id="0">
    <w:p w14:paraId="74BF4DD8" w14:textId="77777777" w:rsidR="006E5EB3" w:rsidRDefault="006E5EB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267E88" w14:textId="37D4F3A5" w:rsidR="002163EE" w:rsidRDefault="003806E6">
    <w:pPr>
      <w:pStyle w:val="Piedepgina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FB1E0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6BD045" w14:textId="77777777" w:rsidR="006E5EB3" w:rsidRDefault="006E5EB3">
      <w:pPr>
        <w:spacing w:before="0" w:after="0" w:line="240" w:lineRule="auto"/>
      </w:pPr>
      <w:r>
        <w:separator/>
      </w:r>
    </w:p>
  </w:footnote>
  <w:footnote w:type="continuationSeparator" w:id="0">
    <w:p w14:paraId="6514A8E4" w14:textId="77777777" w:rsidR="006E5EB3" w:rsidRDefault="006E5EB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3390FFD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Word Work File L_5"/>
      </v:shape>
    </w:pict>
  </w:numPicBullet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1C2B5DE7"/>
    <w:multiLevelType w:val="hybridMultilevel"/>
    <w:tmpl w:val="65F49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C1F67"/>
    <w:multiLevelType w:val="hybridMultilevel"/>
    <w:tmpl w:val="E06E6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E3F52"/>
    <w:multiLevelType w:val="hybridMultilevel"/>
    <w:tmpl w:val="8F0AD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106F74"/>
    <w:multiLevelType w:val="hybridMultilevel"/>
    <w:tmpl w:val="EDF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7E08C5"/>
    <w:multiLevelType w:val="hybridMultilevel"/>
    <w:tmpl w:val="57C8EC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3C6434B"/>
    <w:multiLevelType w:val="multilevel"/>
    <w:tmpl w:val="CAC434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7D284D9A"/>
    <w:multiLevelType w:val="hybridMultilevel"/>
    <w:tmpl w:val="57C8EC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8"/>
  </w:num>
  <w:num w:numId="10">
    <w:abstractNumId w:val="6"/>
  </w:num>
  <w:num w:numId="11">
    <w:abstractNumId w:val="5"/>
  </w:num>
  <w:num w:numId="12">
    <w:abstractNumId w:val="3"/>
  </w:num>
  <w:num w:numId="13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DD4"/>
    <w:rsid w:val="001B241C"/>
    <w:rsid w:val="002163EE"/>
    <w:rsid w:val="00246CB8"/>
    <w:rsid w:val="003332BF"/>
    <w:rsid w:val="00366A4B"/>
    <w:rsid w:val="003806E6"/>
    <w:rsid w:val="00380747"/>
    <w:rsid w:val="003F3183"/>
    <w:rsid w:val="004516C3"/>
    <w:rsid w:val="00531261"/>
    <w:rsid w:val="00567F77"/>
    <w:rsid w:val="005B1A66"/>
    <w:rsid w:val="006704D8"/>
    <w:rsid w:val="006E5EB3"/>
    <w:rsid w:val="00721FD7"/>
    <w:rsid w:val="00737852"/>
    <w:rsid w:val="00754CBB"/>
    <w:rsid w:val="0081135C"/>
    <w:rsid w:val="00824EF4"/>
    <w:rsid w:val="00840977"/>
    <w:rsid w:val="0085367D"/>
    <w:rsid w:val="008A3FFC"/>
    <w:rsid w:val="008C49BA"/>
    <w:rsid w:val="009531C4"/>
    <w:rsid w:val="00A12BF6"/>
    <w:rsid w:val="00B248F7"/>
    <w:rsid w:val="00B61A52"/>
    <w:rsid w:val="00B962BF"/>
    <w:rsid w:val="00C06C90"/>
    <w:rsid w:val="00C1370A"/>
    <w:rsid w:val="00C7027F"/>
    <w:rsid w:val="00CF3012"/>
    <w:rsid w:val="00D85830"/>
    <w:rsid w:val="00D91DF3"/>
    <w:rsid w:val="00DA4046"/>
    <w:rsid w:val="00DC300C"/>
    <w:rsid w:val="00DC46A3"/>
    <w:rsid w:val="00DE3354"/>
    <w:rsid w:val="00DF1034"/>
    <w:rsid w:val="00E30DD4"/>
    <w:rsid w:val="00F06B17"/>
    <w:rsid w:val="00FB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275CF"/>
  <w15:chartTrackingRefBased/>
  <w15:docId w15:val="{6180C564-CEC3-443E-BB6B-1638D6BA6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Ttulo3Car">
    <w:name w:val="Título 3 Car"/>
    <w:basedOn w:val="Fuentedeprrafopredeter"/>
    <w:link w:val="Ttulo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Descripci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aconvietas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aconnmeros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next w:val="Normal"/>
    <w:link w:val="SubttuloC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fasis">
    <w:name w:val="Emphasis"/>
    <w:basedOn w:val="Fuentedeprrafopredeter"/>
    <w:uiPriority w:val="10"/>
    <w:unhideWhenUsed/>
    <w:qFormat/>
    <w:rPr>
      <w:i w:val="0"/>
      <w:iCs w:val="0"/>
      <w:color w:val="007789" w:themeColor="accent1" w:themeShade="BF"/>
    </w:rPr>
  </w:style>
  <w:style w:type="paragraph" w:styleId="Sinespaciado">
    <w:name w:val="No Spacing"/>
    <w:link w:val="SinespaciadoC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color w:val="auto"/>
    </w:rPr>
  </w:style>
  <w:style w:type="paragraph" w:styleId="Cita">
    <w:name w:val="Quote"/>
    <w:basedOn w:val="Normal"/>
    <w:next w:val="Normal"/>
    <w:link w:val="CitaC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Car">
    <w:name w:val="Cita Car"/>
    <w:basedOn w:val="Fuentedeprrafopredeter"/>
    <w:link w:val="Cita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tuloTDC">
    <w:name w:val="TOC Heading"/>
    <w:basedOn w:val="Ttulo1"/>
    <w:next w:val="Normal"/>
    <w:uiPriority w:val="39"/>
    <w:unhideWhenUsed/>
    <w:qFormat/>
    <w:pPr>
      <w:spacing w:before="0"/>
      <w:outlineLvl w:val="9"/>
    </w:pPr>
  </w:style>
  <w:style w:type="paragraph" w:styleId="Piedepgina">
    <w:name w:val="footer"/>
    <w:basedOn w:val="Normal"/>
    <w:link w:val="PiedepginaC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aps/>
      <w:sz w:val="16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ipervnculo">
    <w:name w:val="Hyperlink"/>
    <w:basedOn w:val="Fuentedeprrafopredeter"/>
    <w:uiPriority w:val="99"/>
    <w:unhideWhenUsed/>
    <w:rPr>
      <w:color w:val="EB8803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paragraph" w:styleId="Bibliografa">
    <w:name w:val="Bibliography"/>
    <w:basedOn w:val="Normal"/>
    <w:next w:val="Normal"/>
    <w:uiPriority w:val="39"/>
    <w:unhideWhenUsed/>
  </w:style>
  <w:style w:type="paragraph" w:styleId="Encabezado">
    <w:name w:val="header"/>
    <w:basedOn w:val="Normal"/>
    <w:link w:val="EncabezadoCar"/>
    <w:uiPriority w:val="99"/>
    <w:unhideWhenUsed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Sangranormal">
    <w:name w:val="Normal Indent"/>
    <w:basedOn w:val="Normal"/>
    <w:uiPriority w:val="99"/>
    <w:unhideWhenUsed/>
    <w:pPr>
      <w:ind w:left="7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customStyle="1" w:styleId="ReportTable">
    <w:name w:val="Report Table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semiHidden/>
    <w:qFormat/>
    <w:rsid w:val="00B24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7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uricio%20G.%20Coello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B8F2CED3E7F414BA2009E06292D3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6C6A6-5FA0-48AD-946C-A13E85F03E04}"/>
      </w:docPartPr>
      <w:docPartBody>
        <w:p w:rsidR="00D206C7" w:rsidRDefault="00D206C7">
          <w:pPr>
            <w:pStyle w:val="AB8F2CED3E7F414BA2009E06292D3A46"/>
          </w:pPr>
          <w:r>
            <w:t>[Name]</w:t>
          </w:r>
        </w:p>
      </w:docPartBody>
    </w:docPart>
    <w:docPart>
      <w:docPartPr>
        <w:name w:val="8CC6F0AF734C435B840E161B8576C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F41FF-E12B-49A1-9588-61CDCA309F32}"/>
      </w:docPartPr>
      <w:docPartBody>
        <w:p w:rsidR="00D206C7" w:rsidRDefault="00D206C7">
          <w:pPr>
            <w:pStyle w:val="8CC6F0AF734C435B840E161B8576CD94"/>
          </w:pPr>
          <w:r>
            <w:t>[Course Title]</w:t>
          </w:r>
        </w:p>
      </w:docPartBody>
    </w:docPart>
    <w:docPart>
      <w:docPartPr>
        <w:name w:val="A838F0E1F4784359850F73595AFDA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F1704-CF4A-4CA6-B9B4-20A64169C5C9}"/>
      </w:docPartPr>
      <w:docPartBody>
        <w:p w:rsidR="00D206C7" w:rsidRDefault="00D206C7">
          <w:pPr>
            <w:pStyle w:val="A838F0E1F4784359850F73595AFDAF33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6C7"/>
    <w:rsid w:val="00945B4B"/>
    <w:rsid w:val="00D2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5B9BD5" w:themeColor="accent1"/>
    </w:rPr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2A24DEA8FBC246D590DD223E6F39898E">
    <w:name w:val="2A24DEA8FBC246D590DD223E6F39898E"/>
  </w:style>
  <w:style w:type="paragraph" w:customStyle="1" w:styleId="AB8F2CED3E7F414BA2009E06292D3A46">
    <w:name w:val="AB8F2CED3E7F414BA2009E06292D3A46"/>
  </w:style>
  <w:style w:type="paragraph" w:customStyle="1" w:styleId="8CC6F0AF734C435B840E161B8576CD94">
    <w:name w:val="8CC6F0AF734C435B840E161B8576CD94"/>
  </w:style>
  <w:style w:type="paragraph" w:customStyle="1" w:styleId="A838F0E1F4784359850F73595AFDAF33">
    <w:name w:val="A838F0E1F4784359850F73595AFDAF33"/>
  </w:style>
  <w:style w:type="character" w:styleId="Textodelmarcadordeposicin">
    <w:name w:val="Placeholder Text"/>
    <w:basedOn w:val="Fuentedeprrafopredeter"/>
    <w:uiPriority w:val="99"/>
    <w:semiHidden/>
    <w:rsid w:val="00D206C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13 de abril del 2016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FC1781-CD36-44D8-8560-0E3ACA709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54</TotalTime>
  <Pages>3</Pages>
  <Words>181</Words>
  <Characters>998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 de Usuario</vt:lpstr>
      <vt:lpstr>Manual de Usuario</vt:lpstr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Proyecto 5</dc:subject>
  <dc:creator>Mauricio G. Coello</dc:creator>
  <cp:keywords>A01328258</cp:keywords>
  <cp:lastModifiedBy>Angélica Coello</cp:lastModifiedBy>
  <cp:revision>3</cp:revision>
  <cp:lastPrinted>2016-03-03T00:46:00Z</cp:lastPrinted>
  <dcterms:created xsi:type="dcterms:W3CDTF">2016-03-17T03:38:00Z</dcterms:created>
  <dcterms:modified xsi:type="dcterms:W3CDTF">2016-04-13T23:35:00Z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